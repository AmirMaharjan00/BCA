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AA61C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61891758" wp14:editId="2812A435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BE306A7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A436A9B" w14:textId="0BDF8315" w:rsidR="00D077E9" w:rsidRDefault="00D077E9" w:rsidP="00D077E9"/>
          <w:p w14:paraId="675D9326" w14:textId="1F1A30F0" w:rsidR="00D077E9" w:rsidRDefault="00DB2AF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AD43064" wp14:editId="495157ED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CBEFCC" w14:textId="77777777" w:rsidR="00DB2AF9" w:rsidRPr="00E9346D" w:rsidRDefault="00DB2AF9" w:rsidP="00DB2AF9">
                                  <w:pPr>
                                    <w:pStyle w:val="Title"/>
                                    <w:spacing w:after="0"/>
                                    <w:rPr>
                                      <w:sz w:val="52"/>
                                      <w:szCs w:val="44"/>
                                    </w:rPr>
                                  </w:pPr>
                                  <w:r w:rsidRPr="00E9346D">
                                    <w:rPr>
                                      <w:sz w:val="52"/>
                                      <w:szCs w:val="44"/>
                                    </w:rPr>
                                    <w:t xml:space="preserve">LAB REPORT </w:t>
                                  </w:r>
                                </w:p>
                                <w:p w14:paraId="0CBB459F" w14:textId="77777777" w:rsidR="00DB2AF9" w:rsidRDefault="00DB2AF9" w:rsidP="00DB2AF9">
                                  <w:pPr>
                                    <w:pStyle w:val="Title"/>
                                    <w:spacing w:after="0"/>
                                    <w:rPr>
                                      <w:sz w:val="52"/>
                                      <w:szCs w:val="44"/>
                                    </w:rPr>
                                  </w:pPr>
                                  <w:r w:rsidRPr="00E9346D">
                                    <w:rPr>
                                      <w:sz w:val="52"/>
                                      <w:szCs w:val="44"/>
                                    </w:rPr>
                                    <w:t>FUNDAMENTALS</w:t>
                                  </w:r>
                                </w:p>
                                <w:p w14:paraId="076A9671" w14:textId="77777777" w:rsidR="00DB2AF9" w:rsidRPr="00E9346D" w:rsidRDefault="00DB2AF9" w:rsidP="00DB2AF9">
                                  <w:pPr>
                                    <w:pStyle w:val="Title"/>
                                    <w:spacing w:after="0"/>
                                    <w:rPr>
                                      <w:sz w:val="52"/>
                                      <w:szCs w:val="44"/>
                                    </w:rPr>
                                  </w:pPr>
                                  <w:r>
                                    <w:rPr>
                                      <w:sz w:val="52"/>
                                      <w:szCs w:val="44"/>
                                    </w:rPr>
                                    <w:t>2021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AD4306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4ACBEFCC" w14:textId="77777777" w:rsidR="00DB2AF9" w:rsidRPr="00E9346D" w:rsidRDefault="00DB2AF9" w:rsidP="00DB2AF9">
                            <w:pPr>
                              <w:pStyle w:val="Title"/>
                              <w:spacing w:after="0"/>
                              <w:rPr>
                                <w:sz w:val="52"/>
                                <w:szCs w:val="44"/>
                              </w:rPr>
                            </w:pPr>
                            <w:r w:rsidRPr="00E9346D">
                              <w:rPr>
                                <w:sz w:val="52"/>
                                <w:szCs w:val="44"/>
                              </w:rPr>
                              <w:t xml:space="preserve">LAB REPORT </w:t>
                            </w:r>
                          </w:p>
                          <w:p w14:paraId="0CBB459F" w14:textId="77777777" w:rsidR="00DB2AF9" w:rsidRDefault="00DB2AF9" w:rsidP="00DB2AF9">
                            <w:pPr>
                              <w:pStyle w:val="Title"/>
                              <w:spacing w:after="0"/>
                              <w:rPr>
                                <w:sz w:val="52"/>
                                <w:szCs w:val="44"/>
                              </w:rPr>
                            </w:pPr>
                            <w:r w:rsidRPr="00E9346D">
                              <w:rPr>
                                <w:sz w:val="52"/>
                                <w:szCs w:val="44"/>
                              </w:rPr>
                              <w:t>FUNDAMENTALS</w:t>
                            </w:r>
                          </w:p>
                          <w:p w14:paraId="076A9671" w14:textId="77777777" w:rsidR="00DB2AF9" w:rsidRPr="00E9346D" w:rsidRDefault="00DB2AF9" w:rsidP="00DB2AF9">
                            <w:pPr>
                              <w:pStyle w:val="Title"/>
                              <w:spacing w:after="0"/>
                              <w:rPr>
                                <w:sz w:val="52"/>
                                <w:szCs w:val="44"/>
                              </w:rPr>
                            </w:pPr>
                            <w:r>
                              <w:rPr>
                                <w:sz w:val="52"/>
                                <w:szCs w:val="44"/>
                              </w:rPr>
                              <w:t>2021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D077E9">
              <w:rPr>
                <w:noProof/>
              </w:rPr>
              <mc:AlternateContent>
                <mc:Choice Requires="wps">
                  <w:drawing>
                    <wp:inline distT="0" distB="0" distL="0" distR="0" wp14:anchorId="031008D8" wp14:editId="193009D5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D81DCFB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7DB4523A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F82F316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0BA6044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610E8E120E0446E89ED66E3F33D3CF4F"/>
              </w:placeholder>
              <w15:appearance w15:val="hidden"/>
            </w:sdtPr>
            <w:sdtEndPr/>
            <w:sdtContent>
              <w:p w14:paraId="09C386F7" w14:textId="01B9A050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1B5120">
                  <w:rPr>
                    <w:rStyle w:val="SubtitleChar"/>
                    <w:b w:val="0"/>
                    <w:noProof/>
                  </w:rPr>
                  <w:t>September 28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2D1D6A01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62F5EF2B" wp14:editId="0FE53DB5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9C21B16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5C786BA6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12C69D7E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6894AA9C" w14:textId="0BFB5709" w:rsidR="00D077E9" w:rsidRDefault="00571070" w:rsidP="00D077E9">
            <w:sdt>
              <w:sdtPr>
                <w:id w:val="-1740469667"/>
                <w:placeholder>
                  <w:docPart w:val="D05BBA10374B477FA814AABFCCF6152A"/>
                </w:placeholder>
                <w15:appearance w15:val="hidden"/>
              </w:sdtPr>
              <w:sdtEndPr/>
              <w:sdtContent>
                <w:proofErr w:type="spellStart"/>
                <w:r w:rsidR="00E9346D">
                  <w:t>Shaid</w:t>
                </w:r>
                <w:proofErr w:type="spellEnd"/>
                <w:r w:rsidR="00E9346D">
                  <w:t xml:space="preserve"> Smarak College</w:t>
                </w:r>
              </w:sdtContent>
            </w:sdt>
          </w:p>
          <w:p w14:paraId="2A621996" w14:textId="38E848E1" w:rsidR="00D077E9" w:rsidRDefault="00E9346D" w:rsidP="00D077E9">
            <w:r>
              <w:t>Submitted by</w:t>
            </w:r>
            <w:r w:rsidR="00D077E9" w:rsidRPr="00B231E5">
              <w:t>:</w:t>
            </w:r>
            <w:r w:rsidR="00D077E9"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047E10C60E9C4CFFB4162EA4D8BAFA2D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>
                  <w:t xml:space="preserve">Amir </w:t>
                </w:r>
                <w:proofErr w:type="spellStart"/>
                <w:r>
                  <w:t>Maharjan</w:t>
                </w:r>
                <w:proofErr w:type="spellEnd"/>
              </w:sdtContent>
            </w:sdt>
          </w:p>
          <w:p w14:paraId="107C4D16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7B0010D4" w14:textId="6FD730FC" w:rsidR="00D077E9" w:rsidRDefault="00D077E9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687D109C" wp14:editId="03A3A538">
            <wp:simplePos x="0" y="0"/>
            <wp:positionH relativeFrom="column">
              <wp:posOffset>5078731</wp:posOffset>
            </wp:positionH>
            <wp:positionV relativeFrom="paragraph">
              <wp:posOffset>7157085</wp:posOffset>
            </wp:positionV>
            <wp:extent cx="1023620" cy="843661"/>
            <wp:effectExtent l="0" t="0" r="5080" b="0"/>
            <wp:wrapNone/>
            <wp:docPr id="12" name="Graphic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862" cy="852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803A876" wp14:editId="40ACE995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6985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5DABD" id="Rectangle 2" o:spid="_x0000_s1026" alt="colored rectangle" style="position:absolute;margin-left:-58.8pt;margin-top:525.2pt;width:611.1pt;height:265.7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F9ECC3B" wp14:editId="3A0DE22E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8F98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61C76112" w14:textId="09F0D034" w:rsidR="00A77A3A" w:rsidRPr="008A4FC9" w:rsidRDefault="00A77A3A" w:rsidP="00A77A3A">
      <w:pPr>
        <w:spacing w:after="200"/>
        <w:jc w:val="center"/>
        <w:rPr>
          <w:rFonts w:ascii="Times New Roman" w:hAnsi="Times New Roman" w:cs="Times New Roman"/>
          <w:b w:val="0"/>
          <w:bCs/>
          <w:color w:val="0F0D29" w:themeColor="text1"/>
          <w:sz w:val="48"/>
          <w:szCs w:val="48"/>
          <w:u w:val="single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48"/>
          <w:szCs w:val="48"/>
          <w:u w:val="single"/>
        </w:rPr>
        <w:lastRenderedPageBreak/>
        <w:t>CLI based OS</w:t>
      </w:r>
    </w:p>
    <w:p w14:paraId="76701FBF" w14:textId="63CD2B97" w:rsidR="00A77A3A" w:rsidRPr="008A4FC9" w:rsidRDefault="00A77A3A" w:rsidP="00A77A3A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</w:pPr>
      <w:r w:rsidRPr="008A4FC9">
        <w:rPr>
          <w:rFonts w:ascii="Times New Roman" w:hAnsi="Times New Roman" w:cs="Times New Roman"/>
          <w:color w:val="0F0D29" w:themeColor="text1"/>
          <w:sz w:val="36"/>
          <w:szCs w:val="36"/>
        </w:rPr>
        <w:t>Objective:</w:t>
      </w:r>
      <w:r w:rsidRPr="008A4FC9">
        <w:rPr>
          <w:rFonts w:ascii="Times New Roman" w:hAnsi="Times New Roman" w:cs="Times New Roman"/>
          <w:b w:val="0"/>
          <w:bCs/>
          <w:color w:val="0F0D29" w:themeColor="text1"/>
          <w:sz w:val="36"/>
          <w:szCs w:val="36"/>
        </w:rPr>
        <w:t xml:space="preserve"> </w:t>
      </w: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  <w:t>To be able to use the commands when necessary and in need.</w:t>
      </w:r>
    </w:p>
    <w:p w14:paraId="0212A112" w14:textId="13314C5F" w:rsidR="008E546D" w:rsidRPr="008A4FC9" w:rsidRDefault="00A77A3A" w:rsidP="008E546D">
      <w:pPr>
        <w:spacing w:after="200"/>
        <w:jc w:val="both"/>
        <w:rPr>
          <w:rFonts w:ascii="Times New Roman" w:hAnsi="Times New Roman" w:cs="Times New Roman"/>
          <w:color w:val="0F0D29" w:themeColor="text1"/>
          <w:sz w:val="36"/>
          <w:szCs w:val="36"/>
        </w:rPr>
      </w:pPr>
      <w:r w:rsidRPr="008A4FC9">
        <w:rPr>
          <w:rFonts w:ascii="Times New Roman" w:hAnsi="Times New Roman" w:cs="Times New Roman"/>
          <w:color w:val="0F0D29" w:themeColor="text1"/>
          <w:sz w:val="36"/>
          <w:szCs w:val="36"/>
        </w:rPr>
        <w:t>Introduction</w:t>
      </w:r>
      <w:r w:rsidR="008E546D" w:rsidRPr="008A4FC9">
        <w:rPr>
          <w:rFonts w:ascii="Times New Roman" w:hAnsi="Times New Roman" w:cs="Times New Roman"/>
          <w:color w:val="0F0D29" w:themeColor="text1"/>
          <w:sz w:val="36"/>
          <w:szCs w:val="36"/>
        </w:rPr>
        <w:t>:</w:t>
      </w:r>
    </w:p>
    <w:p w14:paraId="654B8B63" w14:textId="433BF34D" w:rsidR="008E546D" w:rsidRPr="008A4FC9" w:rsidRDefault="008E546D" w:rsidP="008E546D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  <w:t>Command line interface (CLI) is a text-based interface that is used to operate software and operating systems while allowing the user to respond to visual prompts by typing single commands into the interface and receiving a reply in the same way. The program which handles the interface is called a command line interpreter or command line processor. It is also known as MS-DOS.</w:t>
      </w:r>
    </w:p>
    <w:p w14:paraId="6E26E993" w14:textId="6DF1BC31" w:rsidR="008E546D" w:rsidRPr="008A4FC9" w:rsidRDefault="008E546D" w:rsidP="008E546D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32"/>
        </w:rPr>
        <w:t>How does a command line work? The command line (also called the console or terminal) is a text-based interface within the operating system, that forwards commands from the user to the OS.</w:t>
      </w:r>
    </w:p>
    <w:p w14:paraId="6DCDA13A" w14:textId="0B495761" w:rsidR="008E546D" w:rsidRPr="008A4FC9" w:rsidRDefault="008E546D" w:rsidP="008E546D">
      <w:pPr>
        <w:spacing w:after="200"/>
        <w:jc w:val="both"/>
        <w:rPr>
          <w:rFonts w:ascii="Times New Roman" w:hAnsi="Times New Roman" w:cs="Times New Roman"/>
          <w:color w:val="0F0D29" w:themeColor="text1"/>
          <w:sz w:val="32"/>
          <w:szCs w:val="32"/>
        </w:rPr>
      </w:pPr>
      <w:r w:rsidRPr="008A4FC9">
        <w:rPr>
          <w:rFonts w:ascii="Times New Roman" w:hAnsi="Times New Roman" w:cs="Times New Roman"/>
          <w:color w:val="0F0D29" w:themeColor="text1"/>
          <w:sz w:val="32"/>
          <w:szCs w:val="32"/>
        </w:rPr>
        <w:t>Types of DOS commands:</w:t>
      </w:r>
    </w:p>
    <w:p w14:paraId="17A9D758" w14:textId="256FBE75" w:rsidR="008E546D" w:rsidRPr="008A4FC9" w:rsidRDefault="008E546D" w:rsidP="008E546D">
      <w:pPr>
        <w:pStyle w:val="ListBullet"/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  <w:t>Internal commands</w:t>
      </w:r>
    </w:p>
    <w:p w14:paraId="4AEA5247" w14:textId="138EFE21" w:rsidR="008E546D" w:rsidRPr="008A4FC9" w:rsidRDefault="008E546D" w:rsidP="008E546D">
      <w:pPr>
        <w:pStyle w:val="ListBullet"/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  <w:t>External commands</w:t>
      </w:r>
    </w:p>
    <w:p w14:paraId="6FB7E637" w14:textId="73670F54" w:rsidR="008E546D" w:rsidRPr="008A4FC9" w:rsidRDefault="008E546D" w:rsidP="008E546D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F0D29" w:themeColor="text1"/>
          <w:sz w:val="36"/>
          <w:szCs w:val="28"/>
        </w:rPr>
      </w:pPr>
      <w:r w:rsidRPr="008A4FC9">
        <w:rPr>
          <w:rFonts w:ascii="Times New Roman" w:hAnsi="Times New Roman" w:cs="Times New Roman"/>
          <w:color w:val="0F0D29" w:themeColor="text1"/>
          <w:sz w:val="36"/>
          <w:szCs w:val="28"/>
        </w:rPr>
        <w:t>Commands of DOS:</w:t>
      </w:r>
    </w:p>
    <w:p w14:paraId="53C3EBBF" w14:textId="37C92B4E" w:rsidR="008E546D" w:rsidRPr="008A4FC9" w:rsidRDefault="008E546D" w:rsidP="008E546D">
      <w:pPr>
        <w:pStyle w:val="ListBullet"/>
        <w:numPr>
          <w:ilvl w:val="0"/>
          <w:numId w:val="2"/>
        </w:numPr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  <w:t>CLS</w:t>
      </w:r>
    </w:p>
    <w:p w14:paraId="3B8F219C" w14:textId="31F54456" w:rsidR="008E546D" w:rsidRPr="008A4FC9" w:rsidRDefault="008E546D" w:rsidP="008E546D">
      <w:pPr>
        <w:pStyle w:val="ListBullet"/>
        <w:numPr>
          <w:ilvl w:val="0"/>
          <w:numId w:val="0"/>
        </w:numPr>
        <w:ind w:left="720" w:hanging="36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It is a command that clear the screen in </w:t>
      </w:r>
      <w:proofErr w:type="spell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ms-dos</w:t>
      </w:r>
      <w:proofErr w:type="spell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, sim</w:t>
      </w:r>
      <w:r w:rsidR="00AF4610"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ilar to </w:t>
      </w:r>
      <w:proofErr w:type="spellStart"/>
      <w:r w:rsidR="00AF4610" w:rsidRPr="008A4FC9">
        <w:rPr>
          <w:rFonts w:ascii="Times New Roman" w:hAnsi="Times New Roman" w:cs="Times New Roman"/>
          <w:b w:val="0"/>
          <w:bCs/>
          <w:color w:val="0F0D29" w:themeColor="text1"/>
        </w:rPr>
        <w:t>Qbasic</w:t>
      </w:r>
      <w:proofErr w:type="spellEnd"/>
      <w:r w:rsidR="00AF4610" w:rsidRPr="008A4FC9">
        <w:rPr>
          <w:rFonts w:ascii="Times New Roman" w:hAnsi="Times New Roman" w:cs="Times New Roman"/>
          <w:b w:val="0"/>
          <w:bCs/>
          <w:color w:val="0F0D29" w:themeColor="text1"/>
        </w:rPr>
        <w:t>.</w:t>
      </w:r>
    </w:p>
    <w:p w14:paraId="294B653F" w14:textId="24B78DAE" w:rsidR="00AF4610" w:rsidRPr="008A4FC9" w:rsidRDefault="00AF4610" w:rsidP="00AF4610">
      <w:pPr>
        <w:pStyle w:val="ListBullet"/>
        <w:numPr>
          <w:ilvl w:val="0"/>
          <w:numId w:val="2"/>
        </w:numPr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  <w:t>Date</w:t>
      </w:r>
    </w:p>
    <w:p w14:paraId="46AAD9E5" w14:textId="77777777" w:rsidR="00AF4610" w:rsidRPr="008A4FC9" w:rsidRDefault="00AF4610" w:rsidP="00AF4610">
      <w:pPr>
        <w:pStyle w:val="ListBullet"/>
        <w:numPr>
          <w:ilvl w:val="0"/>
          <w:numId w:val="0"/>
        </w:numPr>
        <w:ind w:left="720" w:hanging="36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displays the current date and also allows you to change the displayed date, if the user wants.</w:t>
      </w:r>
    </w:p>
    <w:p w14:paraId="30C324B4" w14:textId="2375EF79" w:rsidR="00AF4610" w:rsidRPr="008A4FC9" w:rsidRDefault="00AF4610" w:rsidP="00AF4610">
      <w:pPr>
        <w:pStyle w:val="ListBullet"/>
        <w:numPr>
          <w:ilvl w:val="0"/>
          <w:numId w:val="0"/>
        </w:numPr>
        <w:ind w:left="720" w:hanging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4F9CE686" wp14:editId="514473E7">
            <wp:extent cx="2915057" cy="8002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03B1" w14:textId="0A45FF20" w:rsidR="00AF4610" w:rsidRPr="008A4FC9" w:rsidRDefault="00AF4610" w:rsidP="00D657A2">
      <w:pPr>
        <w:pStyle w:val="ListBullet"/>
        <w:numPr>
          <w:ilvl w:val="0"/>
          <w:numId w:val="2"/>
        </w:numPr>
        <w:jc w:val="both"/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  <w:sz w:val="32"/>
          <w:szCs w:val="24"/>
        </w:rPr>
        <w:t>Time</w:t>
      </w:r>
    </w:p>
    <w:p w14:paraId="3A59356F" w14:textId="35F1813C" w:rsidR="00AF4610" w:rsidRPr="008A4FC9" w:rsidRDefault="00AF4610" w:rsidP="00AF4610">
      <w:pPr>
        <w:pStyle w:val="ListBullet"/>
        <w:numPr>
          <w:ilvl w:val="0"/>
          <w:numId w:val="0"/>
        </w:numPr>
        <w:ind w:left="720" w:hanging="36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displays the current time and allows you to change the displayed time if the user wants.</w:t>
      </w:r>
    </w:p>
    <w:p w14:paraId="0CF7B038" w14:textId="2A9A1169" w:rsidR="00D657A2" w:rsidRPr="008A4FC9" w:rsidRDefault="00D657A2" w:rsidP="00D657A2">
      <w:pPr>
        <w:pStyle w:val="ListBullet"/>
        <w:numPr>
          <w:ilvl w:val="0"/>
          <w:numId w:val="0"/>
        </w:numPr>
        <w:ind w:left="720" w:hanging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235732F1" wp14:editId="634A0B22">
            <wp:extent cx="3048425" cy="7811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BEDC" w14:textId="4849E7B6" w:rsidR="00D657A2" w:rsidRPr="008A4FC9" w:rsidRDefault="00D657A2" w:rsidP="00D657A2">
      <w:pPr>
        <w:pStyle w:val="ListBullet"/>
        <w:numPr>
          <w:ilvl w:val="0"/>
          <w:numId w:val="0"/>
        </w:numPr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These were some of the internal commands of MS-DOS. Now, Lets look at some of the external commands of MS-DOS.</w:t>
      </w:r>
    </w:p>
    <w:p w14:paraId="0704C960" w14:textId="146D990B" w:rsidR="00D657A2" w:rsidRPr="008A4FC9" w:rsidRDefault="00D657A2" w:rsidP="00D657A2">
      <w:pPr>
        <w:pStyle w:val="ListBullet"/>
        <w:numPr>
          <w:ilvl w:val="0"/>
          <w:numId w:val="3"/>
        </w:numPr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DIR</w:t>
      </w:r>
    </w:p>
    <w:p w14:paraId="4B94FEE1" w14:textId="3E88BC14" w:rsidR="00D657A2" w:rsidRPr="008A4FC9" w:rsidRDefault="00D657A2" w:rsidP="00D657A2">
      <w:pPr>
        <w:pStyle w:val="ListBullet"/>
        <w:numPr>
          <w:ilvl w:val="0"/>
          <w:numId w:val="0"/>
        </w:numPr>
        <w:ind w:left="720" w:hanging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shows all the directories that are available in the drive.</w:t>
      </w:r>
    </w:p>
    <w:p w14:paraId="1EA4299A" w14:textId="28AA3DAD" w:rsidR="00D657A2" w:rsidRPr="008A4FC9" w:rsidRDefault="00D657A2" w:rsidP="00D657A2">
      <w:pPr>
        <w:pStyle w:val="ListBullet"/>
        <w:numPr>
          <w:ilvl w:val="0"/>
          <w:numId w:val="0"/>
        </w:numPr>
        <w:ind w:left="720" w:hanging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77D207DD" wp14:editId="5AF5D612">
            <wp:extent cx="3572539" cy="2042427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009" cy="20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E44" w14:textId="77260EE8" w:rsidR="00D657A2" w:rsidRPr="008A4FC9" w:rsidRDefault="00D657A2" w:rsidP="00D657A2">
      <w:pPr>
        <w:pStyle w:val="ListBullet"/>
        <w:numPr>
          <w:ilvl w:val="0"/>
          <w:numId w:val="3"/>
        </w:numPr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CD</w:t>
      </w:r>
    </w:p>
    <w:p w14:paraId="0A16BEC4" w14:textId="38A6A262" w:rsidR="00D657A2" w:rsidRPr="008A4FC9" w:rsidRDefault="00D657A2" w:rsidP="00D657A2">
      <w:pPr>
        <w:pStyle w:val="ListBullet"/>
        <w:numPr>
          <w:ilvl w:val="0"/>
          <w:numId w:val="0"/>
        </w:numPr>
        <w:ind w:left="720" w:hanging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commands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stands for change directory. To use this command the user needs to type (cd file name). </w:t>
      </w:r>
    </w:p>
    <w:p w14:paraId="47BAA78E" w14:textId="77777777" w:rsidR="005C6357" w:rsidRPr="008A4FC9" w:rsidRDefault="005C6357" w:rsidP="005C6357">
      <w:pPr>
        <w:spacing w:after="20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0C601922" wp14:editId="60DB21AE">
            <wp:extent cx="1201480" cy="5220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5897" cy="5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614" w14:textId="77777777" w:rsidR="005C6357" w:rsidRPr="008A4FC9" w:rsidRDefault="005C6357" w:rsidP="005C6357">
      <w:pPr>
        <w:pStyle w:val="ListParagraph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CD..</w:t>
      </w:r>
    </w:p>
    <w:p w14:paraId="6BB8C3F6" w14:textId="77777777" w:rsidR="005C6357" w:rsidRPr="008A4FC9" w:rsidRDefault="005C6357" w:rsidP="005C6357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commands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is the exact opposite of CD. The CD command forwards while the </w:t>
      </w: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CD..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commands backwards.</w:t>
      </w:r>
    </w:p>
    <w:p w14:paraId="21A74EFB" w14:textId="5B746AD5" w:rsidR="005C6357" w:rsidRPr="008A4FC9" w:rsidRDefault="005C6357" w:rsidP="005C6357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6EF5E444" wp14:editId="429139E4">
            <wp:extent cx="1271001" cy="78681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8431" cy="7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48CB" w14:textId="5D1719D2" w:rsidR="005C6357" w:rsidRPr="008A4FC9" w:rsidRDefault="005C6357" w:rsidP="005C6357">
      <w:pPr>
        <w:pStyle w:val="ListParagraph"/>
        <w:numPr>
          <w:ilvl w:val="0"/>
          <w:numId w:val="3"/>
        </w:num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MD</w:t>
      </w:r>
    </w:p>
    <w:p w14:paraId="5A467956" w14:textId="27F0116A" w:rsidR="005C6357" w:rsidRPr="008A4FC9" w:rsidRDefault="005C6357" w:rsidP="005C6357">
      <w:pPr>
        <w:spacing w:after="200"/>
        <w:ind w:left="36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stands for make directory. It makes a directory in the selected drive.</w:t>
      </w:r>
    </w:p>
    <w:p w14:paraId="1F59859C" w14:textId="3F1DFF2F" w:rsidR="00D657A2" w:rsidRPr="008A4FC9" w:rsidRDefault="005C6357" w:rsidP="005C6357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388E3604" wp14:editId="16F2948C">
            <wp:extent cx="3625703" cy="2419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31207" cy="242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8690" w14:textId="1DC909F9" w:rsidR="005C6357" w:rsidRPr="008A4FC9" w:rsidRDefault="005C6357" w:rsidP="005C6357">
      <w:pPr>
        <w:pStyle w:val="ListParagraph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RD</w:t>
      </w:r>
    </w:p>
    <w:p w14:paraId="449054C6" w14:textId="26D7E4C7" w:rsidR="005C6357" w:rsidRPr="008A4FC9" w:rsidRDefault="005C6357" w:rsidP="005C6357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stands for remove directory. It deletes a directory form the selected drive. Another command to delete a directory is DEL.</w:t>
      </w:r>
      <w:r w:rsidR="00720E4B"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RD Filename or DEL filename.</w:t>
      </w:r>
    </w:p>
    <w:p w14:paraId="11F77360" w14:textId="3532C9D8" w:rsidR="005C6357" w:rsidRPr="008A4FC9" w:rsidRDefault="00720E4B" w:rsidP="00720E4B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6FD3EF1D" wp14:editId="1A639234">
            <wp:extent cx="3647548" cy="22541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497" cy="22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DFC6" w14:textId="370F2FAB" w:rsidR="00720E4B" w:rsidRPr="008A4FC9" w:rsidRDefault="00720E4B" w:rsidP="00720E4B">
      <w:pPr>
        <w:pStyle w:val="ListParagraph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Copy con</w:t>
      </w:r>
    </w:p>
    <w:p w14:paraId="5CA475BB" w14:textId="5BC28CBD" w:rsidR="00720E4B" w:rsidRPr="008A4FC9" w:rsidRDefault="00720E4B" w:rsidP="00720E4B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creates a txt file and the user can write whatever he/she wants and to save the file press </w:t>
      </w:r>
      <w:proofErr w:type="spell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ctrl+Z</w:t>
      </w:r>
      <w:proofErr w:type="spell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. Copy Con Filename.</w:t>
      </w:r>
    </w:p>
    <w:p w14:paraId="6D180FD5" w14:textId="157E0385" w:rsidR="00720E4B" w:rsidRPr="008A4FC9" w:rsidRDefault="00720E4B" w:rsidP="00720E4B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5525FF74" wp14:editId="2DC5F1CA">
            <wp:extent cx="3991532" cy="590632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B619" w14:textId="65B8774F" w:rsidR="00720E4B" w:rsidRPr="008A4FC9" w:rsidRDefault="00720E4B" w:rsidP="00720E4B">
      <w:pPr>
        <w:pStyle w:val="ListParagraph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TYPE</w:t>
      </w:r>
    </w:p>
    <w:p w14:paraId="70C5FA26" w14:textId="2A91A374" w:rsidR="00720E4B" w:rsidRPr="008A4FC9" w:rsidRDefault="00720E4B" w:rsidP="00720E4B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displays all the text file. Type filename.</w:t>
      </w:r>
    </w:p>
    <w:p w14:paraId="303867D1" w14:textId="7EB64ECF" w:rsidR="00720E4B" w:rsidRPr="008A4FC9" w:rsidRDefault="00720E4B" w:rsidP="00720E4B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7C502D22" wp14:editId="2AE06CAF">
            <wp:extent cx="3820058" cy="562053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837" w14:textId="7986C041" w:rsidR="00720E4B" w:rsidRPr="008A4FC9" w:rsidRDefault="00AC0644" w:rsidP="00AC0644">
      <w:pPr>
        <w:pStyle w:val="ListParagraph"/>
        <w:numPr>
          <w:ilvl w:val="0"/>
          <w:numId w:val="3"/>
        </w:num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CHANGE DRIVE</w:t>
      </w:r>
    </w:p>
    <w:p w14:paraId="418A8456" w14:textId="179CC31E" w:rsidR="00AC0644" w:rsidRPr="008A4FC9" w:rsidRDefault="00AC0644" w:rsidP="00AC0644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The command to change drive is quite simple. The command is D:</w:t>
      </w:r>
    </w:p>
    <w:p w14:paraId="73F60B3F" w14:textId="325FAFBF" w:rsidR="00AC0644" w:rsidRPr="008A4FC9" w:rsidRDefault="00AC0644" w:rsidP="00AC0644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14D6BA09" wp14:editId="0CABB587">
            <wp:extent cx="781159" cy="63826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29A" w14:textId="56832D1B" w:rsidR="00AC0644" w:rsidRPr="008A4FC9" w:rsidRDefault="00AC0644" w:rsidP="00AC0644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9.  TREE </w:t>
      </w:r>
    </w:p>
    <w:p w14:paraId="016646E5" w14:textId="68A11138" w:rsidR="00AC0644" w:rsidRPr="008A4FC9" w:rsidRDefault="00AC0644" w:rsidP="00AC0644">
      <w:pPr>
        <w:spacing w:after="200"/>
        <w:ind w:left="36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The TREE command is used to display all the directory and the sub-directory in the drive.</w:t>
      </w:r>
    </w:p>
    <w:p w14:paraId="061E90BA" w14:textId="349F5AFE" w:rsidR="00AC0644" w:rsidRPr="008A4FC9" w:rsidRDefault="00AC0644" w:rsidP="00AC0644">
      <w:pPr>
        <w:spacing w:after="200"/>
        <w:ind w:left="36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3BED87A3" wp14:editId="214C5728">
            <wp:extent cx="5272558" cy="355092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7845" cy="356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301" w14:textId="558DB172" w:rsidR="00AC0644" w:rsidRPr="008A4FC9" w:rsidRDefault="00AC0644" w:rsidP="00AC0644">
      <w:p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10.  DELTREE</w:t>
      </w:r>
    </w:p>
    <w:p w14:paraId="37DD5714" w14:textId="239FA6B2" w:rsidR="00AC0644" w:rsidRPr="008A4FC9" w:rsidRDefault="00AC0644" w:rsidP="00AC0644">
      <w:p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This command is used to delete the directory with all its contents.</w:t>
      </w:r>
    </w:p>
    <w:p w14:paraId="5FE56C51" w14:textId="6418CBDE" w:rsidR="00AC0644" w:rsidRPr="008A4FC9" w:rsidRDefault="00AC0644" w:rsidP="00AC0644">
      <w:p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11. LABEL</w:t>
      </w:r>
    </w:p>
    <w:p w14:paraId="336CFF3B" w14:textId="77777777" w:rsidR="00AC0644" w:rsidRPr="008A4FC9" w:rsidRDefault="00AC0644" w:rsidP="00AC0644">
      <w:p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is used to rename a drive. </w:t>
      </w:r>
    </w:p>
    <w:p w14:paraId="579121C3" w14:textId="778850E6" w:rsidR="00AC0644" w:rsidRPr="008A4FC9" w:rsidRDefault="00AC0644" w:rsidP="00AC0644">
      <w:pPr>
        <w:spacing w:after="20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6136746C" wp14:editId="3838BEDB">
            <wp:extent cx="3895090" cy="163741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9485" cy="16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78EC" w14:textId="64BCD9BA" w:rsidR="00AC0644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12. CHKDSK</w:t>
      </w:r>
    </w:p>
    <w:p w14:paraId="3BF99C32" w14:textId="2DBF8ECC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stands for check disk. When this command is </w:t>
      </w: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given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it checks the drive and the report is displayed on the screen.</w:t>
      </w:r>
    </w:p>
    <w:p w14:paraId="79724070" w14:textId="478325F8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13. IPCONFIG</w:t>
      </w:r>
    </w:p>
    <w:p w14:paraId="0D546C78" w14:textId="7DA41684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provides the </w:t>
      </w:r>
      <w:proofErr w:type="spell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ip</w:t>
      </w:r>
      <w:proofErr w:type="spell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address, gateway, etc. If you are connected to any </w:t>
      </w:r>
      <w:proofErr w:type="spell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wifi</w:t>
      </w:r>
      <w:proofErr w:type="spell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or ethernet.</w:t>
      </w:r>
    </w:p>
    <w:p w14:paraId="1B00B85F" w14:textId="37D89259" w:rsidR="009F37FB" w:rsidRPr="008A4FC9" w:rsidRDefault="009F37FB" w:rsidP="009F37FB">
      <w:pPr>
        <w:spacing w:after="20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77A71E70" wp14:editId="3FCA2A55">
            <wp:extent cx="5229225" cy="37745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946" cy="37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FE92" w14:textId="48826216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14. PING</w:t>
      </w:r>
    </w:p>
    <w:p w14:paraId="7E1CBB75" w14:textId="1945377E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</w:t>
      </w: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check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if the </w:t>
      </w:r>
      <w:proofErr w:type="spell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wifi</w:t>
      </w:r>
      <w:proofErr w:type="spell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or ethernet you are connected to is properly working or not. </w:t>
      </w: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PING  192.168.1.1</w:t>
      </w:r>
      <w:proofErr w:type="gramEnd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(enter).</w:t>
      </w:r>
    </w:p>
    <w:p w14:paraId="0F6E89CF" w14:textId="085D7ACF" w:rsidR="009F37FB" w:rsidRPr="008A4FC9" w:rsidRDefault="009F37FB" w:rsidP="009F37FB">
      <w:pPr>
        <w:spacing w:after="200"/>
        <w:jc w:val="center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23544A10" wp14:editId="35806815">
            <wp:extent cx="4803779" cy="2498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4411" cy="25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7F20" w14:textId="77777777" w:rsidR="00E91080" w:rsidRDefault="00E91080">
      <w:pPr>
        <w:spacing w:after="200"/>
        <w:rPr>
          <w:rFonts w:ascii="Times New Roman" w:hAnsi="Times New Roman" w:cs="Times New Roman"/>
          <w:b w:val="0"/>
          <w:bCs/>
          <w:color w:val="0F0D29" w:themeColor="text1"/>
        </w:rPr>
      </w:pPr>
      <w:r>
        <w:rPr>
          <w:rFonts w:ascii="Times New Roman" w:hAnsi="Times New Roman" w:cs="Times New Roman"/>
          <w:b w:val="0"/>
          <w:bCs/>
          <w:color w:val="0F0D29" w:themeColor="text1"/>
        </w:rPr>
        <w:br w:type="page"/>
      </w:r>
    </w:p>
    <w:p w14:paraId="053D0403" w14:textId="770D99F0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15. TRACERT</w:t>
      </w:r>
    </w:p>
    <w:p w14:paraId="302A6709" w14:textId="353490EF" w:rsidR="009F37FB" w:rsidRPr="008A4FC9" w:rsidRDefault="009F37FB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This command can </w:t>
      </w:r>
      <w:proofErr w:type="gramStart"/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trace</w:t>
      </w:r>
      <w:r w:rsidR="008A4FC9" w:rsidRPr="008A4FC9">
        <w:rPr>
          <w:rFonts w:ascii="Times New Roman" w:hAnsi="Times New Roman" w:cs="Times New Roman"/>
          <w:b w:val="0"/>
          <w:bCs/>
          <w:color w:val="0F0D29" w:themeColor="text1"/>
        </w:rPr>
        <w:t>s</w:t>
      </w:r>
      <w:proofErr w:type="gramEnd"/>
      <w:r w:rsidR="008A4FC9" w:rsidRPr="008A4FC9">
        <w:rPr>
          <w:rFonts w:ascii="Times New Roman" w:hAnsi="Times New Roman" w:cs="Times New Roman"/>
          <w:b w:val="0"/>
          <w:bCs/>
          <w:color w:val="0F0D29" w:themeColor="text1"/>
        </w:rPr>
        <w:t xml:space="preserve"> all the paths your computer or device takes until it reaches its destination.</w:t>
      </w:r>
    </w:p>
    <w:p w14:paraId="3CA8FFC2" w14:textId="02163C64" w:rsidR="008A4FC9" w:rsidRPr="008A4FC9" w:rsidRDefault="008A4FC9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noProof/>
          <w:color w:val="0F0D29" w:themeColor="text1"/>
        </w:rPr>
        <w:drawing>
          <wp:inline distT="0" distB="0" distL="0" distR="0" wp14:anchorId="2A1786D2" wp14:editId="768D5B4B">
            <wp:extent cx="6309360" cy="2785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4348" cy="27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9B65" w14:textId="3DBF18A8" w:rsidR="009F37FB" w:rsidRPr="008A4FC9" w:rsidRDefault="008A4FC9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  <w:r w:rsidRPr="008A4FC9">
        <w:rPr>
          <w:rFonts w:ascii="Times New Roman" w:hAnsi="Times New Roman" w:cs="Times New Roman"/>
          <w:b w:val="0"/>
          <w:bCs/>
          <w:color w:val="0F0D29" w:themeColor="text1"/>
        </w:rPr>
        <w:t>Note: 8.8.8.8 is the primary DNS server of Google DNS.</w:t>
      </w:r>
    </w:p>
    <w:p w14:paraId="6721BAD2" w14:textId="77777777" w:rsidR="008A4FC9" w:rsidRPr="008A4FC9" w:rsidRDefault="008A4FC9" w:rsidP="009F37FB">
      <w:pPr>
        <w:spacing w:after="200"/>
        <w:jc w:val="both"/>
        <w:rPr>
          <w:rFonts w:ascii="Times New Roman" w:hAnsi="Times New Roman" w:cs="Times New Roman"/>
          <w:b w:val="0"/>
          <w:bCs/>
          <w:color w:val="0F0D29" w:themeColor="text1"/>
        </w:rPr>
      </w:pPr>
    </w:p>
    <w:p w14:paraId="3F1EC181" w14:textId="77777777" w:rsidR="00720E4B" w:rsidRPr="00720E4B" w:rsidRDefault="00720E4B" w:rsidP="00720E4B">
      <w:pPr>
        <w:spacing w:after="200"/>
        <w:ind w:left="360"/>
        <w:jc w:val="both"/>
        <w:rPr>
          <w:rFonts w:ascii="Times New Roman" w:hAnsi="Times New Roman" w:cs="Times New Roman"/>
          <w:b w:val="0"/>
          <w:bCs/>
        </w:rPr>
      </w:pPr>
    </w:p>
    <w:p w14:paraId="64A4FDD2" w14:textId="77777777" w:rsidR="00D657A2" w:rsidRDefault="00D657A2">
      <w:pPr>
        <w:spacing w:after="200"/>
        <w:rPr>
          <w:rFonts w:ascii="Times New Roman" w:hAnsi="Times New Roman" w:cs="Times New Roman"/>
          <w:b w:val="0"/>
          <w:bCs/>
        </w:rPr>
      </w:pPr>
    </w:p>
    <w:p w14:paraId="57D95BA4" w14:textId="44BA00A4" w:rsidR="00AF4610" w:rsidRPr="008A4FC9" w:rsidRDefault="008A4FC9" w:rsidP="008A4FC9">
      <w:pPr>
        <w:pStyle w:val="ListBullet"/>
        <w:numPr>
          <w:ilvl w:val="0"/>
          <w:numId w:val="0"/>
        </w:numPr>
        <w:ind w:left="720" w:hanging="360"/>
        <w:jc w:val="center"/>
        <w:rPr>
          <w:rFonts w:ascii="Brush Script MT" w:hAnsi="Brush Script MT" w:cs="Times New Roman"/>
          <w:b w:val="0"/>
          <w:bCs/>
          <w:sz w:val="144"/>
          <w:szCs w:val="72"/>
        </w:rPr>
      </w:pPr>
      <w:r w:rsidRPr="008A4FC9">
        <w:rPr>
          <w:rFonts w:ascii="Brush Script MT" w:hAnsi="Brush Script MT" w:cs="Times New Roman"/>
          <w:b w:val="0"/>
          <w:bCs/>
          <w:sz w:val="144"/>
          <w:szCs w:val="72"/>
        </w:rPr>
        <w:t>Thank You</w:t>
      </w:r>
    </w:p>
    <w:sectPr w:rsidR="00AF4610" w:rsidRPr="008A4FC9" w:rsidSect="00A77A3A">
      <w:pgSz w:w="12240" w:h="15840"/>
      <w:pgMar w:top="720" w:right="1152" w:bottom="720" w:left="1152" w:header="289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3B3EF" w14:textId="77777777" w:rsidR="00571070" w:rsidRDefault="00571070">
      <w:r>
        <w:separator/>
      </w:r>
    </w:p>
    <w:p w14:paraId="107AB33D" w14:textId="77777777" w:rsidR="00571070" w:rsidRDefault="00571070"/>
  </w:endnote>
  <w:endnote w:type="continuationSeparator" w:id="0">
    <w:p w14:paraId="46F13D0E" w14:textId="77777777" w:rsidR="00571070" w:rsidRDefault="00571070">
      <w:r>
        <w:continuationSeparator/>
      </w:r>
    </w:p>
    <w:p w14:paraId="2FC0182E" w14:textId="77777777" w:rsidR="00571070" w:rsidRDefault="0057107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2447D" w14:textId="77777777" w:rsidR="00571070" w:rsidRDefault="00571070">
      <w:r>
        <w:separator/>
      </w:r>
    </w:p>
    <w:p w14:paraId="617A4580" w14:textId="77777777" w:rsidR="00571070" w:rsidRDefault="00571070"/>
  </w:footnote>
  <w:footnote w:type="continuationSeparator" w:id="0">
    <w:p w14:paraId="03EBA198" w14:textId="77777777" w:rsidR="00571070" w:rsidRDefault="00571070">
      <w:r>
        <w:continuationSeparator/>
      </w:r>
    </w:p>
    <w:p w14:paraId="01A2FFB7" w14:textId="77777777" w:rsidR="00571070" w:rsidRDefault="0057107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8B8420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1E3685"/>
    <w:multiLevelType w:val="hybridMultilevel"/>
    <w:tmpl w:val="0DC6A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4466E"/>
    <w:multiLevelType w:val="hybridMultilevel"/>
    <w:tmpl w:val="70E2F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46D"/>
    <w:rsid w:val="0002482E"/>
    <w:rsid w:val="00050324"/>
    <w:rsid w:val="000A0150"/>
    <w:rsid w:val="000E63C9"/>
    <w:rsid w:val="00130E9D"/>
    <w:rsid w:val="00150A6D"/>
    <w:rsid w:val="00185B35"/>
    <w:rsid w:val="001B5120"/>
    <w:rsid w:val="001F2BC8"/>
    <w:rsid w:val="001F5F6B"/>
    <w:rsid w:val="00243EBC"/>
    <w:rsid w:val="00246A35"/>
    <w:rsid w:val="00284348"/>
    <w:rsid w:val="00286664"/>
    <w:rsid w:val="002F51F5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1070"/>
    <w:rsid w:val="00572102"/>
    <w:rsid w:val="005A27EA"/>
    <w:rsid w:val="005C6357"/>
    <w:rsid w:val="005F1BB0"/>
    <w:rsid w:val="00656C4D"/>
    <w:rsid w:val="006E5716"/>
    <w:rsid w:val="00720E4B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A4FC9"/>
    <w:rsid w:val="008B1FEE"/>
    <w:rsid w:val="008E546D"/>
    <w:rsid w:val="00903C32"/>
    <w:rsid w:val="00910286"/>
    <w:rsid w:val="00916B16"/>
    <w:rsid w:val="009173B9"/>
    <w:rsid w:val="0093335D"/>
    <w:rsid w:val="0093613E"/>
    <w:rsid w:val="00943026"/>
    <w:rsid w:val="00966B81"/>
    <w:rsid w:val="009C7720"/>
    <w:rsid w:val="009F37FB"/>
    <w:rsid w:val="00A23AFA"/>
    <w:rsid w:val="00A31B3E"/>
    <w:rsid w:val="00A532F3"/>
    <w:rsid w:val="00A77A3A"/>
    <w:rsid w:val="00A8489E"/>
    <w:rsid w:val="00AC0644"/>
    <w:rsid w:val="00AC29F3"/>
    <w:rsid w:val="00AF4610"/>
    <w:rsid w:val="00B231E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657A2"/>
    <w:rsid w:val="00D70D02"/>
    <w:rsid w:val="00D770C7"/>
    <w:rsid w:val="00D86945"/>
    <w:rsid w:val="00D90290"/>
    <w:rsid w:val="00DB2AF9"/>
    <w:rsid w:val="00DD152F"/>
    <w:rsid w:val="00DE213F"/>
    <w:rsid w:val="00DF027C"/>
    <w:rsid w:val="00E00A32"/>
    <w:rsid w:val="00E22ACD"/>
    <w:rsid w:val="00E620B0"/>
    <w:rsid w:val="00E81B40"/>
    <w:rsid w:val="00E91080"/>
    <w:rsid w:val="00E9346D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2BB30"/>
  <w15:docId w15:val="{0B19001E-8F90-4E47-9628-D8701755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Bullet">
    <w:name w:val="List Bullet"/>
    <w:basedOn w:val="Normal"/>
    <w:uiPriority w:val="99"/>
    <w:unhideWhenUsed/>
    <w:rsid w:val="008E546D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5C63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mirm\AppData\Local\Microsoft\Office\16.0\DTS\en-US%7b816A62BF-7515-424D-B521-E4433CB8B718%7d\%7b41D8F7D8-12A2-4FB5-9B13-53DF169FA60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0E8E120E0446E89ED66E3F33D3CF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159A3C-320D-480C-80CB-2BC41F2FD6C3}"/>
      </w:docPartPr>
      <w:docPartBody>
        <w:p w:rsidR="007B67EE" w:rsidRDefault="007B67EE">
          <w:pPr>
            <w:pStyle w:val="610E8E120E0446E89ED66E3F33D3CF4F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September 27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D05BBA10374B477FA814AABFCCF615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C65353-6923-4B21-BAFC-19441C8D7D5B}"/>
      </w:docPartPr>
      <w:docPartBody>
        <w:p w:rsidR="007B67EE" w:rsidRDefault="007B67EE">
          <w:pPr>
            <w:pStyle w:val="D05BBA10374B477FA814AABFCCF6152A"/>
          </w:pPr>
          <w:r>
            <w:t>COMPANY NAME</w:t>
          </w:r>
        </w:p>
      </w:docPartBody>
    </w:docPart>
    <w:docPart>
      <w:docPartPr>
        <w:name w:val="047E10C60E9C4CFFB4162EA4D8BAFA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D2666C-D0B5-4340-A7C8-45EDC7EC3C6E}"/>
      </w:docPartPr>
      <w:docPartBody>
        <w:p w:rsidR="007B67EE" w:rsidRDefault="007B67EE">
          <w:pPr>
            <w:pStyle w:val="047E10C60E9C4CFFB4162EA4D8BAFA2D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7EE"/>
    <w:rsid w:val="005A562D"/>
    <w:rsid w:val="007B67EE"/>
    <w:rsid w:val="00C95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610E8E120E0446E89ED66E3F33D3CF4F">
    <w:name w:val="610E8E120E0446E89ED66E3F33D3CF4F"/>
  </w:style>
  <w:style w:type="paragraph" w:customStyle="1" w:styleId="D05BBA10374B477FA814AABFCCF6152A">
    <w:name w:val="D05BBA10374B477FA814AABFCCF6152A"/>
  </w:style>
  <w:style w:type="paragraph" w:customStyle="1" w:styleId="047E10C60E9C4CFFB4162EA4D8BAFA2D">
    <w:name w:val="047E10C60E9C4CFFB4162EA4D8BAFA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Amir Maharjan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{41D8F7D8-12A2-4FB5-9B13-53DF169FA602}tf16392850_win32</Template>
  <TotalTime>32</TotalTime>
  <Pages>1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amir mhr</dc:creator>
  <cp:keywords/>
  <cp:lastModifiedBy>amir mhr</cp:lastModifiedBy>
  <cp:revision>6</cp:revision>
  <cp:lastPrinted>2021-09-28T02:52:00Z</cp:lastPrinted>
  <dcterms:created xsi:type="dcterms:W3CDTF">2021-09-27T05:31:00Z</dcterms:created>
  <dcterms:modified xsi:type="dcterms:W3CDTF">2021-09-28T02:53:00Z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